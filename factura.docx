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237"/>
        <w:gridCol w:w="112"/>
        <w:gridCol w:w="1185"/>
        <w:gridCol w:w="1306"/>
        <w:gridCol w:w="7633"/>
        <w:gridCol w:w="339"/>
      </w:tblGrid>
      <w:tr w:rsidR="00973F39" w:rsidRPr="000967EC" w14:paraId="4CBCA695" w14:textId="77777777" w:rsidTr="00973F39">
        <w:trPr>
          <w:trHeight w:val="851"/>
        </w:trPr>
        <w:tc>
          <w:tcPr>
            <w:tcW w:w="109" w:type="pct"/>
            <w:shd w:val="clear" w:color="auto" w:fill="auto"/>
          </w:tcPr>
          <w:p w14:paraId="3AC5BC0C" w14:textId="77777777" w:rsidR="00973F39" w:rsidRPr="000967EC" w:rsidRDefault="00973F39" w:rsidP="0063317A">
            <w:pPr>
              <w:jc w:val="right"/>
            </w:pPr>
          </w:p>
        </w:tc>
        <w:tc>
          <w:tcPr>
            <w:tcW w:w="600" w:type="pct"/>
            <w:gridSpan w:val="2"/>
            <w:shd w:val="clear" w:color="auto" w:fill="auto"/>
          </w:tcPr>
          <w:p w14:paraId="4ECBF6EB" w14:textId="26C7C72B" w:rsidR="00973F39" w:rsidRPr="000967EC" w:rsidRDefault="00BD11A6" w:rsidP="0063317A">
            <w:pPr>
              <w:jc w:val="right"/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58240" behindDoc="1" locked="0" layoutInCell="1" allowOverlap="1" wp14:anchorId="35AC5706" wp14:editId="2C811E43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-91440</wp:posOffset>
                  </wp:positionV>
                  <wp:extent cx="784919" cy="59436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894" cy="59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91" w:type="pct"/>
            <w:gridSpan w:val="3"/>
            <w:shd w:val="clear" w:color="auto" w:fill="auto"/>
          </w:tcPr>
          <w:p w14:paraId="09318B60" w14:textId="2C574F62" w:rsidR="00973F39" w:rsidRPr="00BD11A6" w:rsidRDefault="00BD11A6" w:rsidP="001548BC">
            <w:pPr>
              <w:rPr>
                <w:b/>
                <w:color w:val="06BBFF"/>
                <w:sz w:val="28"/>
                <w:szCs w:val="28"/>
              </w:rPr>
            </w:pPr>
            <w:r>
              <w:rPr>
                <w:rStyle w:val="Hipervnculo"/>
                <w:sz w:val="28"/>
                <w:szCs w:val="28"/>
                <w:lang w:bidi="es-ES"/>
              </w:rPr>
              <w:t xml:space="preserve">   Punto de negocio MX</w:t>
            </w:r>
          </w:p>
        </w:tc>
      </w:tr>
      <w:tr w:rsidR="001548BC" w:rsidRPr="000967EC" w14:paraId="72488511" w14:textId="77777777" w:rsidTr="0063317A">
        <w:trPr>
          <w:trHeight w:val="720"/>
        </w:trPr>
        <w:tc>
          <w:tcPr>
            <w:tcW w:w="109" w:type="pct"/>
            <w:shd w:val="clear" w:color="auto" w:fill="auto"/>
          </w:tcPr>
          <w:p w14:paraId="7C4F919E" w14:textId="77777777" w:rsidR="001548BC" w:rsidRPr="000967EC" w:rsidRDefault="001548BC" w:rsidP="0063317A">
            <w:pPr>
              <w:jc w:val="right"/>
            </w:pPr>
          </w:p>
        </w:tc>
        <w:tc>
          <w:tcPr>
            <w:tcW w:w="4891" w:type="pct"/>
            <w:gridSpan w:val="5"/>
            <w:shd w:val="clear" w:color="auto" w:fill="auto"/>
          </w:tcPr>
          <w:p w14:paraId="13926565" w14:textId="1D8D9DE7" w:rsidR="001548BC" w:rsidRPr="000967EC" w:rsidRDefault="001548BC" w:rsidP="00BD11A6">
            <w:pPr>
              <w:rPr>
                <w:rStyle w:val="Hipervnculo"/>
                <w:sz w:val="14"/>
              </w:rPr>
            </w:pPr>
          </w:p>
        </w:tc>
      </w:tr>
      <w:tr w:rsidR="00973F39" w:rsidRPr="000967EC" w14:paraId="5367FAD6" w14:textId="77777777" w:rsidTr="00C827B7">
        <w:trPr>
          <w:trHeight w:val="851"/>
        </w:trPr>
        <w:tc>
          <w:tcPr>
            <w:tcW w:w="161" w:type="pct"/>
            <w:gridSpan w:val="2"/>
            <w:shd w:val="clear" w:color="auto" w:fill="auto"/>
          </w:tcPr>
          <w:p w14:paraId="6325D1EA" w14:textId="77777777" w:rsidR="00973F39" w:rsidRPr="000967EC" w:rsidRDefault="00973F39" w:rsidP="00CF31BB">
            <w:pPr>
              <w:pStyle w:val="Ttulo"/>
            </w:pPr>
          </w:p>
        </w:tc>
        <w:tc>
          <w:tcPr>
            <w:tcW w:w="1152" w:type="pct"/>
            <w:gridSpan w:val="2"/>
            <w:shd w:val="clear" w:color="auto" w:fill="1F497D" w:themeFill="text2"/>
            <w:vAlign w:val="center"/>
          </w:tcPr>
          <w:p w14:paraId="3CF2D7D9" w14:textId="77777777" w:rsidR="00973F39" w:rsidRPr="000967EC" w:rsidRDefault="00022626" w:rsidP="005746CC">
            <w:pPr>
              <w:pStyle w:val="Ttulo"/>
            </w:pPr>
            <w:sdt>
              <w:sdtPr>
                <w:rPr>
                  <w:color w:val="06BBFF"/>
                </w:rPr>
                <w:id w:val="-1781096421"/>
                <w:placeholder>
                  <w:docPart w:val="D5405F890A4346AE88768F2A56534EF8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FFFFFF"/>
                </w:rPr>
              </w:sdtEndPr>
              <w:sdtContent>
                <w:r w:rsidR="00973F39" w:rsidRPr="000967EC">
                  <w:rPr>
                    <w:lang w:bidi="es-ES"/>
                  </w:rPr>
                  <w:t>Factura</w:t>
                </w:r>
              </w:sdtContent>
            </w:sdt>
          </w:p>
        </w:tc>
        <w:tc>
          <w:tcPr>
            <w:tcW w:w="3530" w:type="pct"/>
            <w:shd w:val="clear" w:color="auto" w:fill="auto"/>
          </w:tcPr>
          <w:p w14:paraId="4B4F7181" w14:textId="77777777" w:rsidR="00973F39" w:rsidRPr="000967EC" w:rsidRDefault="00973F39" w:rsidP="00CF31BB">
            <w:pPr>
              <w:pStyle w:val="Ttulo"/>
            </w:pPr>
          </w:p>
        </w:tc>
        <w:tc>
          <w:tcPr>
            <w:tcW w:w="157" w:type="pct"/>
            <w:shd w:val="clear" w:color="auto" w:fill="auto"/>
          </w:tcPr>
          <w:p w14:paraId="41C23B41" w14:textId="77777777" w:rsidR="00973F39" w:rsidRPr="000967EC" w:rsidRDefault="00973F39" w:rsidP="00CF31BB">
            <w:pPr>
              <w:pStyle w:val="Ttulo"/>
            </w:pPr>
          </w:p>
        </w:tc>
      </w:tr>
      <w:tr w:rsidR="00BC1B68" w:rsidRPr="000967EC" w14:paraId="77F7D947" w14:textId="77777777" w:rsidTr="00554839">
        <w:trPr>
          <w:trHeight w:val="288"/>
        </w:trPr>
        <w:tc>
          <w:tcPr>
            <w:tcW w:w="161" w:type="pct"/>
            <w:gridSpan w:val="2"/>
            <w:shd w:val="clear" w:color="auto" w:fill="auto"/>
          </w:tcPr>
          <w:p w14:paraId="570ED5DB" w14:textId="77777777" w:rsidR="00BC1B68" w:rsidRPr="000967EC" w:rsidRDefault="00BC1B68" w:rsidP="00915359"/>
        </w:tc>
        <w:tc>
          <w:tcPr>
            <w:tcW w:w="4682" w:type="pct"/>
            <w:gridSpan w:val="3"/>
            <w:shd w:val="clear" w:color="auto" w:fill="auto"/>
          </w:tcPr>
          <w:p w14:paraId="6F2F24E6" w14:textId="77777777" w:rsidR="00BC1B68" w:rsidRPr="000967EC" w:rsidRDefault="00BC1B68" w:rsidP="00915359"/>
        </w:tc>
        <w:tc>
          <w:tcPr>
            <w:tcW w:w="157" w:type="pct"/>
            <w:shd w:val="clear" w:color="auto" w:fill="auto"/>
          </w:tcPr>
          <w:p w14:paraId="7EA76C6F" w14:textId="77777777" w:rsidR="00BC1B68" w:rsidRPr="000967EC" w:rsidRDefault="00BC1B68" w:rsidP="00915359"/>
        </w:tc>
      </w:tr>
      <w:tr w:rsidR="00265218" w:rsidRPr="000967EC" w14:paraId="54FB8523" w14:textId="77777777" w:rsidTr="00554839">
        <w:trPr>
          <w:trHeight w:val="9908"/>
        </w:trPr>
        <w:tc>
          <w:tcPr>
            <w:tcW w:w="161" w:type="pct"/>
            <w:gridSpan w:val="2"/>
            <w:shd w:val="clear" w:color="auto" w:fill="auto"/>
          </w:tcPr>
          <w:p w14:paraId="7A577BD7" w14:textId="77777777" w:rsidR="00265218" w:rsidRPr="000967EC" w:rsidRDefault="00265218" w:rsidP="00CF31BB"/>
        </w:tc>
        <w:tc>
          <w:tcPr>
            <w:tcW w:w="4682" w:type="pct"/>
            <w:gridSpan w:val="3"/>
            <w:shd w:val="clear" w:color="auto" w:fill="auto"/>
          </w:tcPr>
          <w:tbl>
            <w:tblPr>
              <w:tblStyle w:val="Tablaconcuadrcula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534"/>
              <w:gridCol w:w="3685"/>
              <w:gridCol w:w="674"/>
              <w:gridCol w:w="300"/>
              <w:gridCol w:w="2724"/>
              <w:gridCol w:w="1980"/>
            </w:tblGrid>
            <w:tr w:rsidR="00E141F4" w:rsidRPr="000967EC" w14:paraId="5543A94B" w14:textId="77777777" w:rsidTr="002937B1">
              <w:trPr>
                <w:trHeight w:val="1440"/>
              </w:trPr>
              <w:tc>
                <w:tcPr>
                  <w:tcW w:w="4893" w:type="dxa"/>
                  <w:gridSpan w:val="3"/>
                </w:tcPr>
                <w:p w14:paraId="0936DB79" w14:textId="3D351930" w:rsidR="005746CC" w:rsidRPr="000967EC" w:rsidRDefault="007B55FA" w:rsidP="008E09A7">
                  <w:r w:rsidRPr="007B55FA">
                    <w:t>39850</w:t>
                  </w:r>
                  <w:r w:rsidR="00554839" w:rsidRPr="000967EC">
                    <w:rPr>
                      <w:lang w:bidi="es-ES"/>
                    </w:rPr>
                    <w:br/>
                  </w:r>
                  <w:r w:rsidR="00010C80" w:rsidRPr="00010C80">
                    <w:t>Acapulco de Juárez, Gro.</w:t>
                  </w:r>
                  <w:r w:rsidR="00554839" w:rsidRPr="000967EC">
                    <w:rPr>
                      <w:lang w:bidi="es-ES"/>
                    </w:rPr>
                    <w:t xml:space="preserve"> </w:t>
                  </w:r>
                </w:p>
                <w:p w14:paraId="797E940F" w14:textId="77777777" w:rsidR="00E141F4" w:rsidRDefault="00010C80" w:rsidP="00AF14C8">
                  <w:pPr>
                    <w:ind w:right="1266"/>
                  </w:pPr>
                  <w:r w:rsidRPr="00010C80">
                    <w:rPr>
                      <w:lang w:bidi="es-ES"/>
                    </w:rPr>
                    <w:t>744 164 82 19</w:t>
                  </w:r>
                  <w:r w:rsidR="005746CC" w:rsidRPr="000967EC">
                    <w:rPr>
                      <w:lang w:bidi="es-ES"/>
                    </w:rPr>
                    <w:br/>
                  </w:r>
                  <w:r w:rsidRPr="00010C80">
                    <w:t>Lmonroy@virtualia.mx</w:t>
                  </w:r>
                  <w:r w:rsidR="005746CC" w:rsidRPr="000967EC">
                    <w:rPr>
                      <w:lang w:bidi="es-ES"/>
                    </w:rPr>
                    <w:t xml:space="preserve"> </w:t>
                  </w:r>
                </w:p>
                <w:p w14:paraId="188E67E2" w14:textId="6C80CCCA" w:rsidR="00010C80" w:rsidRPr="000967EC" w:rsidRDefault="00010C80" w:rsidP="00AF14C8">
                  <w:pPr>
                    <w:ind w:right="1266"/>
                    <w:rPr>
                      <w:b/>
                    </w:rPr>
                  </w:pPr>
                  <w:r w:rsidRPr="00147130">
                    <w:rPr>
                      <w:b/>
                      <w:color w:val="1F497D" w:themeColor="text2"/>
                    </w:rPr>
                    <w:t>https://puntodenegocio.mx/</w:t>
                  </w:r>
                </w:p>
              </w:tc>
              <w:tc>
                <w:tcPr>
                  <w:tcW w:w="300" w:type="dxa"/>
                </w:tcPr>
                <w:p w14:paraId="2A34020C" w14:textId="77777777" w:rsidR="00E141F4" w:rsidRPr="000967EC" w:rsidRDefault="00E141F4" w:rsidP="00915359">
                  <w:pPr>
                    <w:pStyle w:val="Textoennegrita1"/>
                  </w:pPr>
                </w:p>
              </w:tc>
              <w:tc>
                <w:tcPr>
                  <w:tcW w:w="4704" w:type="dxa"/>
                  <w:gridSpan w:val="2"/>
                  <w:vAlign w:val="center"/>
                </w:tcPr>
                <w:p w14:paraId="283F6200" w14:textId="41C2517C" w:rsidR="00554839" w:rsidRPr="000967EC" w:rsidRDefault="00022626" w:rsidP="00287699">
                  <w:pPr>
                    <w:pStyle w:val="Textoennegritaazul"/>
                  </w:pPr>
                  <w:sdt>
                    <w:sdtPr>
                      <w:id w:val="768430289"/>
                      <w:placeholder>
                        <w:docPart w:val="E2BF0F4388C54BD0ADCC9E02250CE44B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5746CC" w:rsidRPr="000967EC">
                        <w:rPr>
                          <w:lang w:bidi="es-ES"/>
                        </w:rPr>
                        <w:t>FACTURA N.º</w:t>
                      </w:r>
                    </w:sdtContent>
                  </w:sdt>
                  <w:r w:rsidR="005746CC" w:rsidRPr="007B55FA">
                    <w:rPr>
                      <w:color w:val="000000" w:themeColor="text1"/>
                      <w:lang w:bidi="es-ES"/>
                    </w:rPr>
                    <w:t xml:space="preserve"> </w:t>
                  </w:r>
                  <w:r w:rsidR="007B55FA" w:rsidRPr="007B55FA">
                    <w:rPr>
                      <w:color w:val="000000" w:themeColor="text1"/>
                      <w:lang w:bidi="es-ES"/>
                    </w:rPr>
                    <w:t xml:space="preserve"> </w:t>
                  </w:r>
                  <w:r w:rsidR="007B55FA" w:rsidRPr="00147130">
                    <w:rPr>
                      <w:rStyle w:val="Textoennegrita"/>
                      <w:b w:val="0"/>
                      <w:color w:val="000000" w:themeColor="text1"/>
                    </w:rPr>
                    <w:t>[id]</w:t>
                  </w:r>
                </w:p>
                <w:p w14:paraId="229F5319" w14:textId="53A517BF" w:rsidR="00E141F4" w:rsidRPr="000967EC" w:rsidRDefault="00022626" w:rsidP="00287699">
                  <w:pPr>
                    <w:pStyle w:val="Textoennegritaazul"/>
                  </w:pPr>
                  <w:sdt>
                    <w:sdtPr>
                      <w:id w:val="548276371"/>
                      <w:placeholder>
                        <w:docPart w:val="939D6E9A6A644341A5BAD04948BD87B9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5746CC" w:rsidRPr="000967EC">
                        <w:rPr>
                          <w:lang w:bidi="es-ES"/>
                        </w:rPr>
                        <w:t>FECHA</w:t>
                      </w:r>
                    </w:sdtContent>
                  </w:sdt>
                  <w:r w:rsidR="005746CC" w:rsidRPr="000967EC">
                    <w:rPr>
                      <w:lang w:bidi="es-ES"/>
                    </w:rPr>
                    <w:t xml:space="preserve"> </w:t>
                  </w:r>
                  <w:r w:rsidR="002B11A5">
                    <w:rPr>
                      <w:lang w:bidi="es-ES"/>
                    </w:rPr>
                    <w:t>DE VENCIMIENTO</w:t>
                  </w:r>
                  <w:r w:rsidR="00147130">
                    <w:rPr>
                      <w:lang w:bidi="es-ES"/>
                    </w:rPr>
                    <w:t xml:space="preserve">: </w:t>
                  </w:r>
                  <w:r w:rsidR="002B11A5" w:rsidRPr="00147130">
                    <w:rPr>
                      <w:b w:val="0"/>
                      <w:bCs w:val="0"/>
                      <w:color w:val="000000" w:themeColor="text1"/>
                      <w:lang w:bidi="es-ES"/>
                    </w:rPr>
                    <w:t>[venc_factura]</w:t>
                  </w:r>
                </w:p>
              </w:tc>
            </w:tr>
            <w:tr w:rsidR="00554839" w:rsidRPr="000967EC" w14:paraId="21F44FF2" w14:textId="77777777" w:rsidTr="00A55621">
              <w:trPr>
                <w:trHeight w:val="1027"/>
              </w:trPr>
              <w:tc>
                <w:tcPr>
                  <w:tcW w:w="4893" w:type="dxa"/>
                  <w:gridSpan w:val="3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</w:tcPr>
                <w:p w14:paraId="1FC27977" w14:textId="77777777" w:rsidR="00110174" w:rsidRPr="000967EC" w:rsidRDefault="00022626" w:rsidP="00110174">
                  <w:pPr>
                    <w:pStyle w:val="Textoennegritaazul"/>
                  </w:pPr>
                  <w:sdt>
                    <w:sdtPr>
                      <w:alias w:val="Para:"/>
                      <w:tag w:val="Para: "/>
                      <w:id w:val="-607115967"/>
                      <w:placeholder>
                        <w:docPart w:val="63C9FDD91D004F7F965FB826CFEBAFE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54839" w:rsidRPr="000967EC">
                        <w:rPr>
                          <w:lang w:bidi="es-ES"/>
                        </w:rPr>
                        <w:t>PARA</w:t>
                      </w:r>
                    </w:sdtContent>
                  </w:sdt>
                  <w:r w:rsidR="003E7B48" w:rsidRPr="000967EC">
                    <w:rPr>
                      <w:lang w:bidi="es-ES"/>
                    </w:rPr>
                    <w:t>:</w:t>
                  </w:r>
                </w:p>
                <w:p w14:paraId="043819CB" w14:textId="004277AF" w:rsidR="00554839" w:rsidRDefault="007B55FA" w:rsidP="008F184C">
                  <w:pPr>
                    <w:pStyle w:val="Textoennegrita1"/>
                  </w:pPr>
                  <w:r>
                    <w:t xml:space="preserve"> </w:t>
                  </w:r>
                  <w:r w:rsidR="00554839" w:rsidRPr="000967EC">
                    <w:rPr>
                      <w:lang w:bidi="es-ES"/>
                    </w:rPr>
                    <w:br/>
                  </w:r>
                  <w:r w:rsidR="002B11A5">
                    <w:t xml:space="preserve">Cliente: </w:t>
                  </w:r>
                  <w:r w:rsidR="00DD7735" w:rsidRPr="00147130">
                    <w:rPr>
                      <w:b w:val="0"/>
                      <w:bCs w:val="0"/>
                    </w:rPr>
                    <w:t>[nombre]</w:t>
                  </w:r>
                </w:p>
                <w:p w14:paraId="17ACA7AE" w14:textId="71EF3628" w:rsidR="00A55621" w:rsidRDefault="009869F5" w:rsidP="008F184C">
                  <w:pPr>
                    <w:pStyle w:val="Textoennegrita1"/>
                  </w:pPr>
                  <w:r>
                    <w:t>Inmueble</w:t>
                  </w:r>
                  <w:r w:rsidR="00A55621">
                    <w:t xml:space="preserve">: </w:t>
                  </w:r>
                  <w:r w:rsidR="00A55621" w:rsidRPr="009869F5">
                    <w:rPr>
                      <w:color w:val="1F497D" w:themeColor="text2"/>
                    </w:rPr>
                    <w:t>[</w:t>
                  </w:r>
                  <w:r w:rsidRPr="009869F5">
                    <w:rPr>
                      <w:color w:val="1F497D" w:themeColor="text2"/>
                    </w:rPr>
                    <w:t>inmueble</w:t>
                  </w:r>
                  <w:r w:rsidR="00A55621" w:rsidRPr="009869F5">
                    <w:rPr>
                      <w:color w:val="1F497D" w:themeColor="text2"/>
                    </w:rPr>
                    <w:t>]</w:t>
                  </w:r>
                </w:p>
                <w:p w14:paraId="02BA8E32" w14:textId="7AAE9C3C" w:rsidR="00A55621" w:rsidRPr="000967EC" w:rsidRDefault="00A55621" w:rsidP="008F184C">
                  <w:pPr>
                    <w:pStyle w:val="Textoennegrita1"/>
                  </w:pPr>
                </w:p>
              </w:tc>
              <w:tc>
                <w:tcPr>
                  <w:tcW w:w="300" w:type="dxa"/>
                  <w:tcBorders>
                    <w:bottom w:val="single" w:sz="18" w:space="0" w:color="1F497D" w:themeColor="text2"/>
                  </w:tcBorders>
                </w:tcPr>
                <w:p w14:paraId="49EDBDF9" w14:textId="77777777" w:rsidR="00554839" w:rsidRPr="000967EC" w:rsidRDefault="00554839" w:rsidP="00915359">
                  <w:pPr>
                    <w:pStyle w:val="Textoennegrita1"/>
                  </w:pPr>
                </w:p>
              </w:tc>
              <w:tc>
                <w:tcPr>
                  <w:tcW w:w="4704" w:type="dxa"/>
                  <w:gridSpan w:val="2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</w:tcPr>
                <w:p w14:paraId="05F1EA64" w14:textId="77777777" w:rsidR="00554839" w:rsidRDefault="00554839" w:rsidP="008F184C">
                  <w:pPr>
                    <w:pStyle w:val="Textoennegrita1"/>
                  </w:pPr>
                </w:p>
                <w:p w14:paraId="6882B90D" w14:textId="77777777" w:rsidR="008B7AAB" w:rsidRDefault="008B7AAB" w:rsidP="008F184C">
                  <w:pPr>
                    <w:pStyle w:val="Textoennegrita1"/>
                  </w:pPr>
                </w:p>
                <w:p w14:paraId="32F12970" w14:textId="77777777" w:rsidR="008B7AAB" w:rsidRDefault="008B7AAB" w:rsidP="008F184C">
                  <w:pPr>
                    <w:pStyle w:val="Textoennegrita1"/>
                  </w:pPr>
                  <w:r>
                    <w:t xml:space="preserve">Correo: </w:t>
                  </w:r>
                  <w:r w:rsidRPr="00147130">
                    <w:rPr>
                      <w:color w:val="1F497D" w:themeColor="text2"/>
                    </w:rPr>
                    <w:t>[correo]</w:t>
                  </w:r>
                </w:p>
                <w:p w14:paraId="03CB1BC0" w14:textId="4146C465" w:rsidR="008B7AAB" w:rsidRPr="000967EC" w:rsidRDefault="008B7AAB" w:rsidP="008F184C">
                  <w:pPr>
                    <w:pStyle w:val="Textoennegrita1"/>
                  </w:pPr>
                  <w:r>
                    <w:t xml:space="preserve">Teléfono: </w:t>
                  </w:r>
                  <w:r w:rsidRPr="00147130">
                    <w:rPr>
                      <w:color w:val="1F497D" w:themeColor="text2"/>
                    </w:rPr>
                    <w:t>[telefono]</w:t>
                  </w:r>
                </w:p>
              </w:tc>
            </w:tr>
            <w:tr w:rsidR="00BA4440" w:rsidRPr="000967EC" w14:paraId="6BE2399E" w14:textId="77777777" w:rsidTr="00A55621">
              <w:trPr>
                <w:trHeight w:val="781"/>
              </w:trPr>
              <w:tc>
                <w:tcPr>
                  <w:tcW w:w="9897" w:type="dxa"/>
                  <w:gridSpan w:val="6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</w:tcPr>
                <w:p w14:paraId="34ABBD6C" w14:textId="7DC7A13B" w:rsidR="005746CC" w:rsidRPr="000967EC" w:rsidRDefault="00010C80" w:rsidP="005746CC">
                  <w:pPr>
                    <w:pStyle w:val="Textoennegritaazul"/>
                  </w:pPr>
                  <w:r>
                    <w:rPr>
                      <w:lang w:eastAsia="ja-JP"/>
                    </w:rPr>
                    <w:t>Tabla informativa</w:t>
                  </w:r>
                </w:p>
                <w:p w14:paraId="3B8EAF27" w14:textId="7A078619" w:rsidR="00BA4440" w:rsidRPr="000967EC" w:rsidRDefault="00BA4440" w:rsidP="005746CC"/>
              </w:tc>
            </w:tr>
            <w:tr w:rsidR="00134E9A" w:rsidRPr="000967EC" w14:paraId="5BC0367B" w14:textId="77777777" w:rsidTr="006F5F47">
              <w:trPr>
                <w:trHeight w:val="360"/>
              </w:trPr>
              <w:tc>
                <w:tcPr>
                  <w:tcW w:w="534" w:type="dxa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60C9430E" w14:textId="1C9BF6F4" w:rsidR="00134E9A" w:rsidRPr="000967EC" w:rsidRDefault="009B4C2A" w:rsidP="008F184C">
                  <w:pPr>
                    <w:pStyle w:val="Ttulo1"/>
                  </w:pPr>
                  <w:r>
                    <w:t>ID</w:t>
                  </w:r>
                </w:p>
              </w:tc>
              <w:tc>
                <w:tcPr>
                  <w:tcW w:w="3685" w:type="dxa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241E5637" w14:textId="6CE545CC" w:rsidR="00134E9A" w:rsidRPr="000967EC" w:rsidRDefault="009B4C2A" w:rsidP="008F184C">
                  <w:pPr>
                    <w:pStyle w:val="Ttulo1"/>
                  </w:pPr>
                  <w:r>
                    <w:t>Fecha de pago</w:t>
                  </w:r>
                </w:p>
              </w:tc>
              <w:tc>
                <w:tcPr>
                  <w:tcW w:w="3698" w:type="dxa"/>
                  <w:gridSpan w:val="3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3ADE4590" w14:textId="17840D32" w:rsidR="00134E9A" w:rsidRPr="000967EC" w:rsidRDefault="009869F5" w:rsidP="008F184C">
                  <w:pPr>
                    <w:pStyle w:val="Ttulo1"/>
                  </w:pPr>
                  <w:r>
                    <w:t>Estatus del pago</w:t>
                  </w:r>
                </w:p>
              </w:tc>
              <w:tc>
                <w:tcPr>
                  <w:tcW w:w="1980" w:type="dxa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  <w:shd w:val="clear" w:color="auto" w:fill="1F497D" w:themeFill="text2"/>
                </w:tcPr>
                <w:p w14:paraId="7C1F6705" w14:textId="77777777" w:rsidR="00134E9A" w:rsidRPr="000967EC" w:rsidRDefault="00022626" w:rsidP="008F184C">
                  <w:pPr>
                    <w:pStyle w:val="Ttulo1"/>
                  </w:pPr>
                  <w:sdt>
                    <w:sdtPr>
                      <w:alias w:val="Total:"/>
                      <w:tag w:val="Total:"/>
                      <w:id w:val="-150831350"/>
                      <w:placeholder>
                        <w:docPart w:val="BD23E4D6895B476CA3302874A8A0AE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34E9A" w:rsidRPr="000967EC">
                        <w:rPr>
                          <w:lang w:bidi="es-ES"/>
                        </w:rPr>
                        <w:t>TOTAL</w:t>
                      </w:r>
                    </w:sdtContent>
                  </w:sdt>
                </w:p>
              </w:tc>
            </w:tr>
            <w:tr w:rsidR="00134E9A" w:rsidRPr="000967EC" w14:paraId="11EC4541" w14:textId="77777777" w:rsidTr="006F5F47">
              <w:trPr>
                <w:trHeight w:val="360"/>
              </w:trPr>
              <w:tc>
                <w:tcPr>
                  <w:tcW w:w="534" w:type="dxa"/>
                  <w:tcBorders>
                    <w:top w:val="single" w:sz="18" w:space="0" w:color="1F497D" w:themeColor="text2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77F6FCB3" w14:textId="7588351C" w:rsidR="00134E9A" w:rsidRPr="000967EC" w:rsidRDefault="009B4C2A" w:rsidP="008F184C">
                  <w:r>
                    <w:t>[id]</w:t>
                  </w:r>
                </w:p>
              </w:tc>
              <w:tc>
                <w:tcPr>
                  <w:tcW w:w="3685" w:type="dxa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59494E12" w14:textId="1C3F75FA" w:rsidR="00134E9A" w:rsidRPr="000967EC" w:rsidRDefault="008B7AAB" w:rsidP="008F184C">
                  <w:r>
                    <w:t>[</w:t>
                  </w:r>
                  <w:r w:rsidR="009B4C2A">
                    <w:t>fecha</w:t>
                  </w:r>
                  <w:r>
                    <w:t>]</w:t>
                  </w:r>
                </w:p>
              </w:tc>
              <w:tc>
                <w:tcPr>
                  <w:tcW w:w="3698" w:type="dxa"/>
                  <w:gridSpan w:val="3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C44E9DE" w14:textId="43BA4F18" w:rsidR="00134E9A" w:rsidRPr="000967EC" w:rsidRDefault="006F5F47" w:rsidP="008F184C">
                  <w:r>
                    <w:t>[</w:t>
                  </w:r>
                  <w:r w:rsidR="009869F5">
                    <w:t>estatus</w:t>
                  </w:r>
                  <w:r>
                    <w:t>]</w:t>
                  </w:r>
                </w:p>
              </w:tc>
              <w:tc>
                <w:tcPr>
                  <w:tcW w:w="1980" w:type="dxa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ACCE7FB" w14:textId="4189FAD1" w:rsidR="00134E9A" w:rsidRPr="000967EC" w:rsidRDefault="00134E9A" w:rsidP="008F184C"/>
              </w:tc>
            </w:tr>
            <w:tr w:rsidR="00134E9A" w:rsidRPr="000967EC" w14:paraId="3D3FE68D" w14:textId="77777777" w:rsidTr="006F5F47">
              <w:trPr>
                <w:trHeight w:val="360"/>
              </w:trPr>
              <w:tc>
                <w:tcPr>
                  <w:tcW w:w="534" w:type="dxa"/>
                  <w:tcBorders>
                    <w:top w:val="single" w:sz="18" w:space="0" w:color="1F497D" w:themeColor="text2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234270BC" w14:textId="77777777" w:rsidR="00134E9A" w:rsidRPr="000967EC" w:rsidRDefault="00134E9A" w:rsidP="008F184C"/>
              </w:tc>
              <w:tc>
                <w:tcPr>
                  <w:tcW w:w="7383" w:type="dxa"/>
                  <w:gridSpan w:val="4"/>
                  <w:tcBorders>
                    <w:top w:val="single" w:sz="18" w:space="0" w:color="1F497D" w:themeColor="text2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46EBABB9" w14:textId="549A772E" w:rsidR="00134E9A" w:rsidRPr="000967EC" w:rsidRDefault="00B003BA" w:rsidP="008F184C">
                  <w:pPr>
                    <w:pStyle w:val="Textoennegrita1"/>
                    <w:jc w:val="right"/>
                  </w:pPr>
                  <w:r>
                    <w:t>TOTAL</w:t>
                  </w:r>
                </w:p>
              </w:tc>
              <w:tc>
                <w:tcPr>
                  <w:tcW w:w="1980" w:type="dxa"/>
                  <w:tcBorders>
                    <w:top w:val="single" w:sz="18" w:space="0" w:color="1F497D" w:themeColor="text2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5A27A05D" w14:textId="0034A486" w:rsidR="00134E9A" w:rsidRPr="000967EC" w:rsidRDefault="00346E05" w:rsidP="008F184C">
                  <w:r w:rsidRPr="00147130">
                    <w:rPr>
                      <w:b/>
                      <w:bCs/>
                      <w:color w:val="1F497D" w:themeColor="text2"/>
                    </w:rPr>
                    <w:t>$[</w:t>
                  </w:r>
                  <w:r w:rsidR="004D3BFE">
                    <w:rPr>
                      <w:b/>
                      <w:bCs/>
                      <w:color w:val="1F497D" w:themeColor="text2"/>
                    </w:rPr>
                    <w:t>monto</w:t>
                  </w:r>
                  <w:r w:rsidRPr="00147130">
                    <w:rPr>
                      <w:b/>
                      <w:bCs/>
                      <w:color w:val="1F497D" w:themeColor="text2"/>
                    </w:rPr>
                    <w:t>] MX</w:t>
                  </w:r>
                </w:p>
              </w:tc>
            </w:tr>
            <w:tr w:rsidR="00134E9A" w:rsidRPr="000967EC" w14:paraId="4CBEEC32" w14:textId="77777777" w:rsidTr="006F5F47">
              <w:trPr>
                <w:trHeight w:val="360"/>
              </w:trPr>
              <w:tc>
                <w:tcPr>
                  <w:tcW w:w="534" w:type="dxa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577C9619" w14:textId="77777777" w:rsidR="00134E9A" w:rsidRPr="000967EC" w:rsidRDefault="00134E9A" w:rsidP="008F184C"/>
              </w:tc>
              <w:tc>
                <w:tcPr>
                  <w:tcW w:w="7383" w:type="dxa"/>
                  <w:gridSpan w:val="4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619725FB" w14:textId="251A6524" w:rsidR="00134E9A" w:rsidRPr="000967EC" w:rsidRDefault="005D4F13" w:rsidP="008F184C">
                  <w:pPr>
                    <w:jc w:val="right"/>
                  </w:pPr>
                  <w:r>
                    <w:t>IMPUESTO 16% IVA</w:t>
                  </w:r>
                </w:p>
              </w:tc>
              <w:tc>
                <w:tcPr>
                  <w:tcW w:w="1980" w:type="dxa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8" w:space="0" w:color="808080" w:themeColor="background1" w:themeShade="80"/>
                  </w:tcBorders>
                  <w:shd w:val="clear" w:color="auto" w:fill="auto"/>
                </w:tcPr>
                <w:p w14:paraId="7E98F369" w14:textId="5C784627" w:rsidR="00134E9A" w:rsidRPr="000967EC" w:rsidRDefault="00147130" w:rsidP="008F184C">
                  <w:r>
                    <w:t>$[iva] MX</w:t>
                  </w:r>
                  <w:r w:rsidR="00346E05">
                    <w:t xml:space="preserve">  </w:t>
                  </w:r>
                </w:p>
              </w:tc>
            </w:tr>
            <w:tr w:rsidR="00134E9A" w:rsidRPr="000967EC" w14:paraId="7BEDF1B6" w14:textId="77777777" w:rsidTr="006F5F47">
              <w:trPr>
                <w:trHeight w:val="360"/>
              </w:trPr>
              <w:tc>
                <w:tcPr>
                  <w:tcW w:w="534" w:type="dxa"/>
                  <w:tcBorders>
                    <w:top w:val="single" w:sz="8" w:space="0" w:color="808080" w:themeColor="background1" w:themeShade="80"/>
                    <w:bottom w:val="single" w:sz="18" w:space="0" w:color="1F497D" w:themeColor="text2"/>
                  </w:tcBorders>
                  <w:shd w:val="clear" w:color="auto" w:fill="auto"/>
                </w:tcPr>
                <w:p w14:paraId="39F8570C" w14:textId="77777777" w:rsidR="00134E9A" w:rsidRPr="000967EC" w:rsidRDefault="00134E9A" w:rsidP="008F184C"/>
              </w:tc>
              <w:tc>
                <w:tcPr>
                  <w:tcW w:w="7383" w:type="dxa"/>
                  <w:gridSpan w:val="4"/>
                  <w:tcBorders>
                    <w:top w:val="single" w:sz="8" w:space="0" w:color="808080" w:themeColor="background1" w:themeShade="80"/>
                    <w:bottom w:val="single" w:sz="18" w:space="0" w:color="1F497D" w:themeColor="text2"/>
                    <w:right w:val="single" w:sz="4" w:space="0" w:color="808080" w:themeColor="background1" w:themeShade="80"/>
                  </w:tcBorders>
                  <w:shd w:val="clear" w:color="auto" w:fill="auto"/>
                </w:tcPr>
                <w:p w14:paraId="07304207" w14:textId="501490A8" w:rsidR="00134E9A" w:rsidRPr="00B003BA" w:rsidRDefault="00B003BA" w:rsidP="008F184C">
                  <w:pPr>
                    <w:jc w:val="right"/>
                    <w:rPr>
                      <w:b/>
                      <w:bCs/>
                    </w:rPr>
                  </w:pPr>
                  <w:r w:rsidRPr="00B003BA">
                    <w:rPr>
                      <w:b/>
                      <w:bCs/>
                    </w:rPr>
                    <w:t>SUBTOTAL</w:t>
                  </w:r>
                </w:p>
              </w:tc>
              <w:tc>
                <w:tcPr>
                  <w:tcW w:w="1980" w:type="dxa"/>
                  <w:tcBorders>
                    <w:top w:val="single" w:sz="8" w:space="0" w:color="808080" w:themeColor="background1" w:themeShade="80"/>
                    <w:left w:val="single" w:sz="4" w:space="0" w:color="808080" w:themeColor="background1" w:themeShade="80"/>
                    <w:bottom w:val="single" w:sz="18" w:space="0" w:color="1F497D" w:themeColor="text2"/>
                  </w:tcBorders>
                  <w:shd w:val="clear" w:color="auto" w:fill="auto"/>
                </w:tcPr>
                <w:p w14:paraId="6161B1C6" w14:textId="545CF6E5" w:rsidR="00134E9A" w:rsidRPr="00346E05" w:rsidRDefault="00346E05" w:rsidP="008F184C">
                  <w:pPr>
                    <w:rPr>
                      <w:b/>
                      <w:bCs/>
                      <w:color w:val="1F497D" w:themeColor="text2"/>
                    </w:rPr>
                  </w:pPr>
                  <w:r w:rsidRPr="00346E05">
                    <w:rPr>
                      <w:b/>
                      <w:bCs/>
                      <w:color w:val="1F497D" w:themeColor="text2"/>
                    </w:rPr>
                    <w:t>$[</w:t>
                  </w:r>
                  <w:r w:rsidR="005D4F13">
                    <w:rPr>
                      <w:b/>
                      <w:bCs/>
                      <w:color w:val="1F497D" w:themeColor="text2"/>
                    </w:rPr>
                    <w:t>subtotal</w:t>
                  </w:r>
                  <w:r w:rsidRPr="00346E05">
                    <w:rPr>
                      <w:b/>
                      <w:bCs/>
                      <w:color w:val="1F497D" w:themeColor="text2"/>
                    </w:rPr>
                    <w:t>] MX</w:t>
                  </w:r>
                </w:p>
              </w:tc>
            </w:tr>
          </w:tbl>
          <w:p w14:paraId="725ECBD3" w14:textId="77777777" w:rsidR="00265218" w:rsidRPr="000967EC" w:rsidRDefault="00022626" w:rsidP="008F184C">
            <w:pPr>
              <w:pStyle w:val="Textoazul"/>
            </w:pPr>
            <w:sdt>
              <w:sdtPr>
                <w:alias w:val="Gracias por su confianza:"/>
                <w:tag w:val="Gracias por su confianza:"/>
                <w:id w:val="1425142957"/>
                <w:placeholder>
                  <w:docPart w:val="4BDCF91CE8D543799F28EDE08FA77692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0967EC">
                  <w:rPr>
                    <w:lang w:bidi="es-ES"/>
                  </w:rPr>
                  <w:t>Gracias por su confianza</w:t>
                </w:r>
              </w:sdtContent>
            </w:sdt>
          </w:p>
        </w:tc>
        <w:tc>
          <w:tcPr>
            <w:tcW w:w="157" w:type="pct"/>
            <w:shd w:val="clear" w:color="auto" w:fill="auto"/>
          </w:tcPr>
          <w:p w14:paraId="39BE4F78" w14:textId="77777777" w:rsidR="00265218" w:rsidRPr="000967EC" w:rsidRDefault="00265218" w:rsidP="00CF31BB"/>
        </w:tc>
      </w:tr>
    </w:tbl>
    <w:p w14:paraId="502F61B0" w14:textId="79E379E2" w:rsidR="00463B35" w:rsidRPr="000967EC" w:rsidRDefault="00463B35" w:rsidP="004456B5"/>
    <w:sectPr w:rsidR="00463B35" w:rsidRPr="000967EC" w:rsidSect="002937B1">
      <w:headerReference w:type="default" r:id="rId11"/>
      <w:footerReference w:type="default" r:id="rId12"/>
      <w:pgSz w:w="11906" w:h="16838" w:code="9"/>
      <w:pgMar w:top="504" w:right="547" w:bottom="1728" w:left="547" w:header="288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6BA7" w14:textId="77777777" w:rsidR="00022626" w:rsidRDefault="00022626" w:rsidP="00CF31BB">
      <w:r>
        <w:separator/>
      </w:r>
    </w:p>
  </w:endnote>
  <w:endnote w:type="continuationSeparator" w:id="0">
    <w:p w14:paraId="6E095CE7" w14:textId="77777777" w:rsidR="00022626" w:rsidRDefault="00022626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69016C" w:rsidRPr="003A12C6" w14:paraId="64CFCAE4" w14:textId="77777777" w:rsidTr="008F184C">
      <w:trPr>
        <w:trHeight w:val="720"/>
      </w:trPr>
      <w:tc>
        <w:tcPr>
          <w:tcW w:w="3596" w:type="dxa"/>
          <w:shd w:val="clear" w:color="auto" w:fill="auto"/>
          <w:vAlign w:val="center"/>
        </w:tcPr>
        <w:p w14:paraId="0BE09E5B" w14:textId="77777777" w:rsidR="0069016C" w:rsidRPr="003A12C6" w:rsidRDefault="0069016C" w:rsidP="008F184C">
          <w:pPr>
            <w:jc w:val="center"/>
          </w:pPr>
          <w:r w:rsidRPr="003A12C6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0E6256F4" wp14:editId="6DAE9465">
                    <wp:extent cx="154940" cy="201930"/>
                    <wp:effectExtent l="0" t="0" r="0" b="7620"/>
                    <wp:docPr id="1" name="Forma" descr="Icono de GPS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54940" cy="2019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780" y="0"/>
                                    <a:pt x="0" y="3668"/>
                                    <a:pt x="0" y="8287"/>
                                  </a:cubicBezTo>
                                  <a:cubicBezTo>
                                    <a:pt x="0" y="12906"/>
                                    <a:pt x="10800" y="21600"/>
                                    <a:pt x="10800" y="21600"/>
                                  </a:cubicBezTo>
                                  <a:cubicBezTo>
                                    <a:pt x="10800" y="21600"/>
                                    <a:pt x="21600" y="12906"/>
                                    <a:pt x="21600" y="8287"/>
                                  </a:cubicBezTo>
                                  <a:cubicBezTo>
                                    <a:pt x="21600" y="3804"/>
                                    <a:pt x="16820" y="0"/>
                                    <a:pt x="10800" y="0"/>
                                  </a:cubicBezTo>
                                  <a:close/>
                                  <a:moveTo>
                                    <a:pt x="10800" y="11819"/>
                                  </a:moveTo>
                                  <a:cubicBezTo>
                                    <a:pt x="8144" y="11819"/>
                                    <a:pt x="5843" y="10189"/>
                                    <a:pt x="5843" y="8015"/>
                                  </a:cubicBezTo>
                                  <a:cubicBezTo>
                                    <a:pt x="5843" y="5977"/>
                                    <a:pt x="7967" y="4211"/>
                                    <a:pt x="10800" y="4211"/>
                                  </a:cubicBezTo>
                                  <a:cubicBezTo>
                                    <a:pt x="13456" y="4211"/>
                                    <a:pt x="15757" y="5842"/>
                                    <a:pt x="15757" y="8015"/>
                                  </a:cubicBezTo>
                                  <a:cubicBezTo>
                                    <a:pt x="15757" y="10189"/>
                                    <a:pt x="13456" y="11819"/>
                                    <a:pt x="10800" y="118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txbx>
                            <w:txbxContent>
                              <w:p w14:paraId="2C2572EB" w14:textId="77777777" w:rsidR="0069016C" w:rsidRDefault="0069016C" w:rsidP="0069016C"/>
                            </w:txbxContent>
                          </wps:txbx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E6256F4" id="Forma" o:spid="_x0000_s1026" alt="Icono de GPS" style="width:12.2pt;height: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" adj="-11796480,,5400" path="m10800,c4780,,,3668,,8287v,4619,10800,13313,10800,13313c10800,21600,21600,12906,21600,8287,21600,3804,16820,,10800,xm10800,11819v-2656,,-4957,-1630,-4957,-3804c5843,5977,7967,4211,10800,4211v2656,,4957,1631,4957,3804c15757,10189,13456,11819,10800,11819xe" fillcolor="#1f497d [3215]" stroked="f" strokeweight="1pt">
                    <v:stroke miterlimit="4" joinstyle="miter"/>
                    <v:formulas/>
                    <v:path arrowok="t" o:extrusionok="f" o:connecttype="custom" o:connectlocs="77470,100965;77470,100965;77470,100965;77470,100965" o:connectangles="0,90,180,270" textboxrect="0,0,21600,21600"/>
                    <v:textbox inset="3pt,3pt,3pt,3pt">
                      <w:txbxContent>
                        <w:p w14:paraId="2C2572EB" w14:textId="77777777" w:rsidR="0069016C" w:rsidRDefault="0069016C" w:rsidP="0069016C"/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597" w:type="dxa"/>
          <w:shd w:val="clear" w:color="auto" w:fill="auto"/>
          <w:vAlign w:val="center"/>
        </w:tcPr>
        <w:p w14:paraId="4327BCE9" w14:textId="77777777" w:rsidR="0069016C" w:rsidRPr="003A12C6" w:rsidRDefault="0069016C" w:rsidP="008F184C">
          <w:pPr>
            <w:jc w:val="center"/>
          </w:pPr>
          <w:r w:rsidRPr="003A12C6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5D7FEB03" wp14:editId="0F67C9E7">
                    <wp:extent cx="165100" cy="165100"/>
                    <wp:effectExtent l="0" t="0" r="6350" b="6350"/>
                    <wp:docPr id="7" name="Forma" descr="Icono de teléfon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9637" y="19108"/>
                                  </a:moveTo>
                                  <a:cubicBezTo>
                                    <a:pt x="8640" y="19108"/>
                                    <a:pt x="7809" y="18277"/>
                                    <a:pt x="7809" y="17280"/>
                                  </a:cubicBezTo>
                                  <a:lnTo>
                                    <a:pt x="7809" y="4652"/>
                                  </a:lnTo>
                                  <a:cubicBezTo>
                                    <a:pt x="7809" y="3656"/>
                                    <a:pt x="8640" y="2825"/>
                                    <a:pt x="9637" y="2825"/>
                                  </a:cubicBezTo>
                                  <a:lnTo>
                                    <a:pt x="9637" y="19108"/>
                                  </a:lnTo>
                                  <a:close/>
                                  <a:moveTo>
                                    <a:pt x="13791" y="17945"/>
                                  </a:moveTo>
                                  <a:cubicBezTo>
                                    <a:pt x="13791" y="18609"/>
                                    <a:pt x="13292" y="19108"/>
                                    <a:pt x="12628" y="19108"/>
                                  </a:cubicBezTo>
                                  <a:lnTo>
                                    <a:pt x="10800" y="19108"/>
                                  </a:lnTo>
                                  <a:lnTo>
                                    <a:pt x="10800" y="13791"/>
                                  </a:lnTo>
                                  <a:lnTo>
                                    <a:pt x="12628" y="13791"/>
                                  </a:lnTo>
                                  <a:cubicBezTo>
                                    <a:pt x="13292" y="13791"/>
                                    <a:pt x="13791" y="14289"/>
                                    <a:pt x="13791" y="14954"/>
                                  </a:cubicBezTo>
                                  <a:lnTo>
                                    <a:pt x="13791" y="17945"/>
                                  </a:lnTo>
                                  <a:close/>
                                  <a:moveTo>
                                    <a:pt x="13791" y="6978"/>
                                  </a:moveTo>
                                  <a:cubicBezTo>
                                    <a:pt x="13791" y="7643"/>
                                    <a:pt x="13292" y="8142"/>
                                    <a:pt x="12628" y="8142"/>
                                  </a:cubicBezTo>
                                  <a:lnTo>
                                    <a:pt x="10800" y="8142"/>
                                  </a:lnTo>
                                  <a:lnTo>
                                    <a:pt x="10800" y="2825"/>
                                  </a:lnTo>
                                  <a:lnTo>
                                    <a:pt x="12628" y="2825"/>
                                  </a:lnTo>
                                  <a:cubicBezTo>
                                    <a:pt x="13292" y="2825"/>
                                    <a:pt x="13791" y="3323"/>
                                    <a:pt x="13791" y="3988"/>
                                  </a:cubicBezTo>
                                  <a:lnTo>
                                    <a:pt x="13791" y="6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D0088CD" id="Forma" o:spid="_x0000_s1026" alt="Icono de teléfono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" path="m10800,c4818,,,4819,,10800v,5981,4818,10800,10800,10800c16782,21600,21600,16781,21600,10800,21600,4819,16782,,10800,xm9637,19108v-997,,-1828,-831,-1828,-1828l7809,4652v,-996,831,-1827,1828,-1827l9637,19108xm13791,17945v,664,-499,1163,-1163,1163l10800,19108r,-5317l12628,13791v664,,1163,498,1163,1163l13791,17945xm13791,6978v,665,-499,1164,-1163,1164l10800,8142r,-5317l12628,2825v664,,1163,498,1163,1163l13791,6978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  <w:tc>
        <w:tcPr>
          <w:tcW w:w="3597" w:type="dxa"/>
          <w:shd w:val="clear" w:color="auto" w:fill="auto"/>
          <w:vAlign w:val="center"/>
        </w:tcPr>
        <w:p w14:paraId="668704CB" w14:textId="77777777" w:rsidR="0069016C" w:rsidRPr="003A12C6" w:rsidRDefault="0069016C" w:rsidP="008F184C">
          <w:pPr>
            <w:jc w:val="center"/>
          </w:pPr>
          <w:r w:rsidRPr="003A12C6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1BB96768" wp14:editId="32C0B502">
                    <wp:extent cx="165100" cy="165100"/>
                    <wp:effectExtent l="0" t="0" r="6350" b="6350"/>
                    <wp:docPr id="4" name="Forma" descr="icono de correo electrónic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815" y="7975"/>
                                  </a:moveTo>
                                  <a:lnTo>
                                    <a:pt x="5815" y="14123"/>
                                  </a:lnTo>
                                  <a:cubicBezTo>
                                    <a:pt x="5815" y="14456"/>
                                    <a:pt x="5982" y="14622"/>
                                    <a:pt x="6314" y="14622"/>
                                  </a:cubicBezTo>
                                  <a:lnTo>
                                    <a:pt x="15120" y="14622"/>
                                  </a:lnTo>
                                  <a:cubicBezTo>
                                    <a:pt x="15452" y="14622"/>
                                    <a:pt x="15618" y="14456"/>
                                    <a:pt x="15618" y="14123"/>
                                  </a:cubicBezTo>
                                  <a:lnTo>
                                    <a:pt x="15618" y="7975"/>
                                  </a:lnTo>
                                  <a:lnTo>
                                    <a:pt x="10634" y="11963"/>
                                  </a:lnTo>
                                  <a:lnTo>
                                    <a:pt x="5815" y="7975"/>
                                  </a:lnTo>
                                  <a:close/>
                                  <a:moveTo>
                                    <a:pt x="14123" y="7145"/>
                                  </a:moveTo>
                                  <a:lnTo>
                                    <a:pt x="7477" y="7145"/>
                                  </a:lnTo>
                                  <a:lnTo>
                                    <a:pt x="10800" y="9803"/>
                                  </a:lnTo>
                                  <a:lnTo>
                                    <a:pt x="14123" y="714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17446" y="14123"/>
                                  </a:moveTo>
                                  <a:cubicBezTo>
                                    <a:pt x="17446" y="15286"/>
                                    <a:pt x="16449" y="16283"/>
                                    <a:pt x="15286" y="16283"/>
                                  </a:cubicBezTo>
                                  <a:lnTo>
                                    <a:pt x="6480" y="16283"/>
                                  </a:lnTo>
                                  <a:cubicBezTo>
                                    <a:pt x="5317" y="16283"/>
                                    <a:pt x="4320" y="15286"/>
                                    <a:pt x="4320" y="14123"/>
                                  </a:cubicBezTo>
                                  <a:lnTo>
                                    <a:pt x="4320" y="7643"/>
                                  </a:lnTo>
                                  <a:cubicBezTo>
                                    <a:pt x="4320" y="6480"/>
                                    <a:pt x="5317" y="5483"/>
                                    <a:pt x="6480" y="5483"/>
                                  </a:cubicBezTo>
                                  <a:lnTo>
                                    <a:pt x="15286" y="5483"/>
                                  </a:lnTo>
                                  <a:cubicBezTo>
                                    <a:pt x="16449" y="5483"/>
                                    <a:pt x="17446" y="6480"/>
                                    <a:pt x="17446" y="7643"/>
                                  </a:cubicBezTo>
                                  <a:lnTo>
                                    <a:pt x="17446" y="14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699C44C" id="Forma" o:spid="_x0000_s1026" alt="icono de correo electrónico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" path="m5815,7975r,6148c5815,14456,5982,14622,6314,14622r8806,c15452,14622,15618,14456,15618,14123r,-6148l10634,11963,5815,7975xm14123,7145r-6646,l10800,9803,14123,7145xm10800,c4818,,,4819,,10800v,5981,4818,10800,10800,10800c16782,21600,21600,16781,21600,10800,21600,4819,16782,,10800,xm17446,14123v,1163,-997,2160,-2160,2160l6480,16283v-1163,,-2160,-997,-2160,-2160l4320,7643v,-1163,997,-2160,2160,-2160l15286,5483v1163,,2160,997,2160,2160l17446,14123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</w:tr>
    <w:tr w:rsidR="0069016C" w:rsidRPr="003A12C6" w14:paraId="0A788266" w14:textId="77777777" w:rsidTr="00F53124">
      <w:trPr>
        <w:trHeight w:val="84"/>
      </w:trPr>
      <w:tc>
        <w:tcPr>
          <w:tcW w:w="3596" w:type="dxa"/>
          <w:shd w:val="clear" w:color="auto" w:fill="auto"/>
          <w:vAlign w:val="center"/>
        </w:tcPr>
        <w:p w14:paraId="12A7834B" w14:textId="77777777" w:rsidR="0069016C" w:rsidRPr="008F184C" w:rsidRDefault="0069016C" w:rsidP="008F184C">
          <w:pPr>
            <w:pStyle w:val="Informacindecontacto"/>
          </w:pPr>
        </w:p>
      </w:tc>
      <w:tc>
        <w:tcPr>
          <w:tcW w:w="3597" w:type="dxa"/>
          <w:shd w:val="clear" w:color="auto" w:fill="auto"/>
          <w:vAlign w:val="center"/>
        </w:tcPr>
        <w:p w14:paraId="3F648E64" w14:textId="77777777" w:rsidR="0069016C" w:rsidRPr="008F184C" w:rsidRDefault="0069016C" w:rsidP="008F184C">
          <w:pPr>
            <w:pStyle w:val="Informacindecontacto"/>
          </w:pPr>
        </w:p>
      </w:tc>
      <w:tc>
        <w:tcPr>
          <w:tcW w:w="3597" w:type="dxa"/>
          <w:shd w:val="clear" w:color="auto" w:fill="auto"/>
          <w:vAlign w:val="center"/>
        </w:tcPr>
        <w:p w14:paraId="0FB76A5F" w14:textId="77777777" w:rsidR="0069016C" w:rsidRPr="008F184C" w:rsidRDefault="0069016C" w:rsidP="008F184C">
          <w:pPr>
            <w:pStyle w:val="Informacindecontacto"/>
          </w:pPr>
        </w:p>
      </w:tc>
    </w:tr>
    <w:tr w:rsidR="0069016C" w:rsidRPr="008F184C" w14:paraId="443E670F" w14:textId="77777777" w:rsidTr="00F53124">
      <w:tc>
        <w:tcPr>
          <w:tcW w:w="3596" w:type="dxa"/>
          <w:shd w:val="clear" w:color="auto" w:fill="auto"/>
          <w:vAlign w:val="center"/>
        </w:tcPr>
        <w:p w14:paraId="4C2F4C42" w14:textId="2ED90BF1" w:rsidR="0069016C" w:rsidRPr="008F184C" w:rsidRDefault="002B11A5" w:rsidP="008F184C">
          <w:pPr>
            <w:pStyle w:val="Informacindecontacto"/>
          </w:pPr>
          <w:r>
            <w:t xml:space="preserve">Acapulco de </w:t>
          </w:r>
          <w:r w:rsidR="00010C80" w:rsidRPr="00010C80">
            <w:t>Juárez</w:t>
          </w:r>
          <w:r w:rsidR="00BD11A6">
            <w:t>, Gro</w:t>
          </w:r>
          <w:r>
            <w:t xml:space="preserve">. </w:t>
          </w:r>
          <w:r w:rsidR="00BD11A6">
            <w:t>Costa Azul</w:t>
          </w:r>
        </w:p>
      </w:tc>
      <w:tc>
        <w:tcPr>
          <w:tcW w:w="3597" w:type="dxa"/>
          <w:shd w:val="clear" w:color="auto" w:fill="auto"/>
          <w:vAlign w:val="center"/>
        </w:tcPr>
        <w:p w14:paraId="4D8D6B93" w14:textId="5E44C5A3" w:rsidR="0069016C" w:rsidRPr="008F184C" w:rsidRDefault="00010C80" w:rsidP="008F184C">
          <w:pPr>
            <w:pStyle w:val="Informacindecontacto"/>
          </w:pPr>
          <w:r w:rsidRPr="00010C80">
            <w:rPr>
              <w:lang w:bidi="es-ES"/>
            </w:rPr>
            <w:t>744 164 82 19</w:t>
          </w:r>
        </w:p>
      </w:tc>
      <w:tc>
        <w:tcPr>
          <w:tcW w:w="3597" w:type="dxa"/>
          <w:shd w:val="clear" w:color="auto" w:fill="auto"/>
          <w:vAlign w:val="center"/>
        </w:tcPr>
        <w:p w14:paraId="4564B9F3" w14:textId="76DB5FB4" w:rsidR="0069016C" w:rsidRPr="008F184C" w:rsidRDefault="002B11A5" w:rsidP="008F184C">
          <w:pPr>
            <w:pStyle w:val="Informacindecontacto"/>
          </w:pPr>
          <w:r w:rsidRPr="002B11A5">
            <w:t>Lmonroy@virtualia.mx</w:t>
          </w:r>
        </w:p>
      </w:tc>
    </w:tr>
  </w:tbl>
  <w:p w14:paraId="290484BD" w14:textId="77777777" w:rsidR="00AE3FB7" w:rsidRDefault="000967EC" w:rsidP="008F184C"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6944" behindDoc="1" locked="0" layoutInCell="1" allowOverlap="1" wp14:anchorId="25ECD85B" wp14:editId="0A34F19B">
              <wp:simplePos x="0" y="0"/>
              <wp:positionH relativeFrom="column">
                <wp:posOffset>-13970</wp:posOffset>
              </wp:positionH>
              <wp:positionV relativeFrom="page">
                <wp:posOffset>9810750</wp:posOffset>
              </wp:positionV>
              <wp:extent cx="6784340" cy="503555"/>
              <wp:effectExtent l="0" t="0" r="0" b="0"/>
              <wp:wrapNone/>
              <wp:docPr id="16" name="Grupo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340" cy="503555"/>
                        <a:chOff x="0" y="0"/>
                        <a:chExt cx="6785566" cy="943562"/>
                      </a:xfrm>
                    </wpg:grpSpPr>
                    <wps:wsp>
                      <wps:cNvPr id="17" name="Rectángulo 17"/>
                      <wps:cNvSpPr/>
                      <wps:spPr>
                        <a:xfrm>
                          <a:off x="0" y="0"/>
                          <a:ext cx="6784296" cy="9435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ctángulo"/>
                      <wps:cNvSpPr>
                        <a:spLocks/>
                      </wps:cNvSpPr>
                      <wps:spPr>
                        <a:xfrm>
                          <a:off x="0" y="0"/>
                          <a:ext cx="6785566" cy="3809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F6196B" id="Grupo 16" o:spid="_x0000_s1026" alt="&quot;&quot;" style="position:absolute;margin-left:-1.1pt;margin-top:772.5pt;width:534.2pt;height:39.65pt;z-index:-251649536;mso-position-vertical-relative:page;mso-width-relative:margin;mso-height-relative:margin" coordsize="67855,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">
              <v:rect id="Rectángulo 17" o:spid="_x0000_s1027" style="position:absolute;width:67842;height:9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" fillcolor="#f2f2f2 [3052]" stroked="f" strokeweight="1pt"/>
              <v:rect id="Rectángulo" o:spid="_x0000_s1028" style="position:absolute;width:67855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" fillcolor="#1f497d [3215]" stroked="f" strokeweight="1pt">
                <v:stroke miterlimit="4"/>
                <v:textbox inset="3pt,3pt,3pt,3pt"/>
              </v:rect>
              <w10:wrap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2D0A" w14:textId="77777777" w:rsidR="00022626" w:rsidRDefault="00022626" w:rsidP="00CF31BB">
      <w:r>
        <w:separator/>
      </w:r>
    </w:p>
  </w:footnote>
  <w:footnote w:type="continuationSeparator" w:id="0">
    <w:p w14:paraId="4738FEFF" w14:textId="77777777" w:rsidR="00022626" w:rsidRDefault="00022626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2491" w14:textId="77777777" w:rsidR="00BC1B68" w:rsidRPr="002A3497" w:rsidRDefault="008E09A7" w:rsidP="00DE78E1">
    <w:pPr>
      <w:pStyle w:val="Encabezado"/>
      <w:jc w:val="right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3F658243" wp14:editId="34432154">
              <wp:simplePos x="0" y="0"/>
              <wp:positionH relativeFrom="column">
                <wp:posOffset>-16894</wp:posOffset>
              </wp:positionH>
              <wp:positionV relativeFrom="paragraph">
                <wp:posOffset>-2102215</wp:posOffset>
              </wp:positionV>
              <wp:extent cx="6878320" cy="10982960"/>
              <wp:effectExtent l="0" t="0" r="0" b="8890"/>
              <wp:wrapNone/>
              <wp:docPr id="15" name="Grupo 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8320" cy="10982960"/>
                        <a:chOff x="0" y="0"/>
                        <a:chExt cx="6878320" cy="10982959"/>
                      </a:xfrm>
                    </wpg:grpSpPr>
                    <wpg:grpSp>
                      <wpg:cNvPr id="2" name="Grupo 2"/>
                      <wpg:cNvGrpSpPr>
                        <a:grpSpLocks/>
                      </wpg:cNvGrpSpPr>
                      <wpg:grpSpPr>
                        <a:xfrm>
                          <a:off x="19050" y="3431227"/>
                          <a:ext cx="6857999" cy="7551732"/>
                          <a:chOff x="-1" y="78429"/>
                          <a:chExt cx="6858171" cy="7551922"/>
                        </a:xfrm>
                      </wpg:grpSpPr>
                      <wpg:grpSp>
                        <wpg:cNvPr id="9" name="Grupo 1"/>
                        <wpg:cNvGrpSpPr>
                          <a:grpSpLocks/>
                        </wpg:cNvGrpSpPr>
                        <wpg:grpSpPr>
                          <a:xfrm>
                            <a:off x="0" y="78429"/>
                            <a:ext cx="6854952" cy="7551922"/>
                            <a:chOff x="0" y="63799"/>
                            <a:chExt cx="6854952" cy="7551922"/>
                          </a:xfrm>
                        </wpg:grpSpPr>
                        <wps:wsp>
                          <wps:cNvPr id="20" name="Rectángulo"/>
                          <wps:cNvSpPr>
                            <a:spLocks/>
                          </wps:cNvSpPr>
                          <wps:spPr>
                            <a:xfrm>
                              <a:off x="73152" y="63799"/>
                              <a:ext cx="6781800" cy="7551922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  <a:alpha val="2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Rectángulo"/>
                          <wps:cNvSpPr>
                            <a:spLocks/>
                          </wps:cNvSpPr>
                          <wps:spPr>
                            <a:xfrm>
                              <a:off x="0" y="84433"/>
                              <a:ext cx="6785610" cy="746801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>
                              <a:solidFill>
                                <a:schemeClr val="tx2">
                                  <a:alpha val="30000"/>
                                </a:schemeClr>
                              </a:solidFill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2" name="Rectángulo"/>
                        <wps:cNvSpPr>
                          <a:spLocks/>
                        </wps:cNvSpPr>
                        <wps:spPr>
                          <a:xfrm>
                            <a:off x="-1" y="187041"/>
                            <a:ext cx="6858171" cy="381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5" name="Rectángulo 5"/>
                      <wps:cNvSpPr/>
                      <wps:spPr>
                        <a:xfrm>
                          <a:off x="19050" y="1895424"/>
                          <a:ext cx="6854527" cy="164431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Imagen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 rotWithShape="1">
                        <a:blip r:embed="rId1" cstate="email">
                          <a:grayscl/>
                          <a:alphaModFix amt="40000"/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6878320" cy="3539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4" name="Rectángulo con las esquinas del mismo lado redondeadas 14"/>
                      <wps:cNvSpPr/>
                      <wps:spPr>
                        <a:xfrm rot="10800000">
                          <a:off x="295268" y="1895165"/>
                          <a:ext cx="4824466" cy="1055747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EF7D21" id="Grupo 15" o:spid="_x0000_s1026" alt="&quot;&quot;" style="position:absolute;margin-left:-1.35pt;margin-top:-165.55pt;width:541.6pt;height:864.8pt;z-index:-251650560;mso-height-relative:margin" coordsize="68783,1098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">
              <v:group id="Grupo 2" o:spid="_x0000_s1027" style="position:absolute;left:190;top:34312;width:68580;height:75517" coordorigin=",784" coordsize="68581,7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upo 1" o:spid="_x0000_s1028" style="position:absolute;top:784;width:68549;height:75519" coordorigin=",637" coordsize="68549,7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" o:spid="_x0000_s1029" style="position:absolute;left:731;top:637;width:67818;height:7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" fillcolor="#17365d [2415]" stroked="f" strokeweight="1pt">
                    <v:fill opacity="13107f"/>
                    <v:stroke miterlimit="4"/>
                    <v:textbox inset="3pt,3pt,3pt,3pt"/>
                  </v:rect>
                  <v:rect id="Rectángulo" o:spid="_x0000_s1030" style="position:absolute;top:844;width:67856;height:7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" fillcolor="window" strokecolor="#1f497d [3215]" strokeweight="1pt">
                    <v:stroke opacity="19789f" miterlimit="4"/>
                    <v:path arrowok="t"/>
                    <v:textbox inset="3pt,3pt,3pt,3pt"/>
                  </v:rect>
                </v:group>
                <v:rect id="Rectángulo" o:spid="_x0000_s1031" style="position:absolute;top:1870;width:685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" fillcolor="#1f497d [3215]" stroked="f" strokeweight="1pt">
                  <v:stroke miterlimit="4"/>
                  <v:textbox inset="3pt,3pt,3pt,3pt"/>
                </v:rect>
              </v:group>
              <v:rect id="Rectángulo 5" o:spid="_x0000_s1032" style="position:absolute;left:190;top:18954;width:68545;height:16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" fillcolor="#1f497d [3215]" stroked="f" strokeweight="1pt">
                <v:fill color2="#548dd4 [1951]" rotate="t" angle="90" focus="100%" type="gradien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0" o:spid="_x0000_s1033" type="#_x0000_t75" alt="&quot;&quot;" style="position:absolute;width:68783;height:35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">
                <v:imagedata r:id="rId2" o:title="" grayscale="t"/>
                <o:lock v:ext="edit" aspectratio="f"/>
              </v:shape>
              <v:shape id="Rectángulo con las esquinas del mismo lado redondeadas 14" o:spid="_x0000_s1034" style="position:absolute;left:2952;top:18951;width:48245;height:10558;rotation:180;visibility:visible;mso-wrap-style:square;v-text-anchor:middle" coordsize="4824466,1055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" path="m175961,l4648505,v97181,,175961,78780,175961,175961l4824466,1055747r,l,1055747r,l,175961c,78780,78780,,175961,xe" fillcolor="white [3212]" stroked="f" strokeweight="1pt">
                <v:path arrowok="t" o:connecttype="custom" o:connectlocs="175961,0;4648505,0;4824466,175961;4824466,1055747;4824466,1055747;0,1055747;0,1055747;0,175961;175961,0" o:connectangles="0,0,0,0,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A6"/>
    <w:rsid w:val="00010C80"/>
    <w:rsid w:val="00022626"/>
    <w:rsid w:val="0005135F"/>
    <w:rsid w:val="000967EC"/>
    <w:rsid w:val="000A2A30"/>
    <w:rsid w:val="000C75BF"/>
    <w:rsid w:val="000F7F5B"/>
    <w:rsid w:val="001034AB"/>
    <w:rsid w:val="00110174"/>
    <w:rsid w:val="00110721"/>
    <w:rsid w:val="001257F0"/>
    <w:rsid w:val="0013273B"/>
    <w:rsid w:val="00134E9A"/>
    <w:rsid w:val="00147130"/>
    <w:rsid w:val="001548BC"/>
    <w:rsid w:val="0016108E"/>
    <w:rsid w:val="00174C52"/>
    <w:rsid w:val="001956F7"/>
    <w:rsid w:val="001A199E"/>
    <w:rsid w:val="001C42C8"/>
    <w:rsid w:val="00246BBD"/>
    <w:rsid w:val="0025130C"/>
    <w:rsid w:val="002547D0"/>
    <w:rsid w:val="00256391"/>
    <w:rsid w:val="00257ED6"/>
    <w:rsid w:val="002633EB"/>
    <w:rsid w:val="00265218"/>
    <w:rsid w:val="00287699"/>
    <w:rsid w:val="002937B1"/>
    <w:rsid w:val="002A3497"/>
    <w:rsid w:val="002B11A5"/>
    <w:rsid w:val="002B2743"/>
    <w:rsid w:val="002C6ABD"/>
    <w:rsid w:val="002D3842"/>
    <w:rsid w:val="00301A50"/>
    <w:rsid w:val="003071A0"/>
    <w:rsid w:val="00337C0F"/>
    <w:rsid w:val="00346E05"/>
    <w:rsid w:val="0035052D"/>
    <w:rsid w:val="00366F6D"/>
    <w:rsid w:val="00374838"/>
    <w:rsid w:val="0038016F"/>
    <w:rsid w:val="003A12C6"/>
    <w:rsid w:val="003A67FD"/>
    <w:rsid w:val="003B27CE"/>
    <w:rsid w:val="003E0129"/>
    <w:rsid w:val="003E2530"/>
    <w:rsid w:val="003E3371"/>
    <w:rsid w:val="003E7B48"/>
    <w:rsid w:val="003F693D"/>
    <w:rsid w:val="004036A1"/>
    <w:rsid w:val="00435E8C"/>
    <w:rsid w:val="004456B5"/>
    <w:rsid w:val="00463B35"/>
    <w:rsid w:val="00482917"/>
    <w:rsid w:val="004C2F50"/>
    <w:rsid w:val="004D3BFE"/>
    <w:rsid w:val="004D648A"/>
    <w:rsid w:val="004E4D8A"/>
    <w:rsid w:val="00534783"/>
    <w:rsid w:val="0054187D"/>
    <w:rsid w:val="00542A22"/>
    <w:rsid w:val="005538B9"/>
    <w:rsid w:val="00554839"/>
    <w:rsid w:val="005746CC"/>
    <w:rsid w:val="00594778"/>
    <w:rsid w:val="005A6806"/>
    <w:rsid w:val="005B6D63"/>
    <w:rsid w:val="005C68BC"/>
    <w:rsid w:val="005D124E"/>
    <w:rsid w:val="005D4F13"/>
    <w:rsid w:val="005D54D0"/>
    <w:rsid w:val="005E3018"/>
    <w:rsid w:val="00630075"/>
    <w:rsid w:val="00632096"/>
    <w:rsid w:val="00632536"/>
    <w:rsid w:val="00643F5A"/>
    <w:rsid w:val="00684557"/>
    <w:rsid w:val="0069016C"/>
    <w:rsid w:val="006A0DB7"/>
    <w:rsid w:val="006C7D64"/>
    <w:rsid w:val="006D43A7"/>
    <w:rsid w:val="006E7541"/>
    <w:rsid w:val="006F160B"/>
    <w:rsid w:val="006F5F47"/>
    <w:rsid w:val="0071089C"/>
    <w:rsid w:val="00747417"/>
    <w:rsid w:val="007B52D2"/>
    <w:rsid w:val="007B55FA"/>
    <w:rsid w:val="007C1F7D"/>
    <w:rsid w:val="007D4902"/>
    <w:rsid w:val="0080727C"/>
    <w:rsid w:val="0080797C"/>
    <w:rsid w:val="0081798F"/>
    <w:rsid w:val="00836818"/>
    <w:rsid w:val="008617CB"/>
    <w:rsid w:val="008623BF"/>
    <w:rsid w:val="008B7AAB"/>
    <w:rsid w:val="008C5804"/>
    <w:rsid w:val="008D3EE1"/>
    <w:rsid w:val="008E09A7"/>
    <w:rsid w:val="008F184C"/>
    <w:rsid w:val="00915359"/>
    <w:rsid w:val="00941724"/>
    <w:rsid w:val="00973D42"/>
    <w:rsid w:val="00973F39"/>
    <w:rsid w:val="00974372"/>
    <w:rsid w:val="009869F5"/>
    <w:rsid w:val="009B4C2A"/>
    <w:rsid w:val="009C1DB2"/>
    <w:rsid w:val="009E6AC6"/>
    <w:rsid w:val="00A2138A"/>
    <w:rsid w:val="00A251FA"/>
    <w:rsid w:val="00A3321A"/>
    <w:rsid w:val="00A43BC6"/>
    <w:rsid w:val="00A45069"/>
    <w:rsid w:val="00A55621"/>
    <w:rsid w:val="00A7117E"/>
    <w:rsid w:val="00A73AE1"/>
    <w:rsid w:val="00AB1AA9"/>
    <w:rsid w:val="00AB2703"/>
    <w:rsid w:val="00AB2833"/>
    <w:rsid w:val="00AC4698"/>
    <w:rsid w:val="00AC7198"/>
    <w:rsid w:val="00AE3FB7"/>
    <w:rsid w:val="00AE6FD4"/>
    <w:rsid w:val="00AE774B"/>
    <w:rsid w:val="00AF14C8"/>
    <w:rsid w:val="00B003BA"/>
    <w:rsid w:val="00B122BA"/>
    <w:rsid w:val="00B601AC"/>
    <w:rsid w:val="00BA1A23"/>
    <w:rsid w:val="00BA342C"/>
    <w:rsid w:val="00BA4440"/>
    <w:rsid w:val="00BC1B68"/>
    <w:rsid w:val="00BD11A6"/>
    <w:rsid w:val="00BF5A49"/>
    <w:rsid w:val="00C50E6D"/>
    <w:rsid w:val="00C51847"/>
    <w:rsid w:val="00C520D9"/>
    <w:rsid w:val="00C827B7"/>
    <w:rsid w:val="00C84BD5"/>
    <w:rsid w:val="00C960A8"/>
    <w:rsid w:val="00CF31BB"/>
    <w:rsid w:val="00D2214F"/>
    <w:rsid w:val="00D25B08"/>
    <w:rsid w:val="00D4436A"/>
    <w:rsid w:val="00DA3DE0"/>
    <w:rsid w:val="00DD7735"/>
    <w:rsid w:val="00DE3C23"/>
    <w:rsid w:val="00DE78E1"/>
    <w:rsid w:val="00E000D7"/>
    <w:rsid w:val="00E141F4"/>
    <w:rsid w:val="00E301A2"/>
    <w:rsid w:val="00E53AFF"/>
    <w:rsid w:val="00E61D15"/>
    <w:rsid w:val="00EF7890"/>
    <w:rsid w:val="00F02022"/>
    <w:rsid w:val="00F27B67"/>
    <w:rsid w:val="00FC0271"/>
    <w:rsid w:val="00FC5734"/>
    <w:rsid w:val="00FD50AA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C16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Franklin Gothic Book" w:hAnsi="Franklin Gothic Book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EC"/>
    <w:rPr>
      <w:rFonts w:asciiTheme="minorHAnsi" w:hAnsiTheme="minorHAnsi"/>
      <w:color w:val="000000"/>
      <w:sz w:val="18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rsid w:val="008F184C"/>
    <w:pPr>
      <w:outlineLvl w:val="0"/>
    </w:pPr>
    <w:rPr>
      <w:b/>
      <w:color w:val="FFFFFF" w:themeColor="background1"/>
    </w:rPr>
  </w:style>
  <w:style w:type="paragraph" w:styleId="Ttulo3">
    <w:name w:val="heading 3"/>
    <w:basedOn w:val="Normal"/>
    <w:link w:val="Ttulo3Car"/>
    <w:uiPriority w:val="9"/>
    <w:semiHidden/>
    <w:qFormat/>
    <w:rsid w:val="00554839"/>
    <w:pPr>
      <w:spacing w:after="4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4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AD08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48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AD08B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AB1AA9"/>
    <w:pPr>
      <w:ind w:right="144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B1AA9"/>
    <w:rPr>
      <w:rFonts w:asciiTheme="minorHAnsi" w:hAnsiTheme="minorHAnsi"/>
      <w:color w:val="000000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3AFF"/>
  </w:style>
  <w:style w:type="table" w:styleId="Tablaconcuadrcula">
    <w:name w:val="Table Grid"/>
    <w:basedOn w:val="Tabla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"/>
    <w:qFormat/>
    <w:rsid w:val="00110174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tuloCar">
    <w:name w:val="Título Car"/>
    <w:link w:val="Ttulo"/>
    <w:uiPriority w:val="1"/>
    <w:rsid w:val="005746CC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paragraph" w:customStyle="1" w:styleId="Textoazul">
    <w:name w:val="Texto azul"/>
    <w:basedOn w:val="Normal"/>
    <w:uiPriority w:val="4"/>
    <w:qFormat/>
    <w:rsid w:val="008F184C"/>
    <w:pPr>
      <w:spacing w:before="200"/>
      <w:jc w:val="center"/>
    </w:pPr>
    <w:rPr>
      <w:b/>
      <w:color w:val="1F497D" w:themeColor="text2"/>
    </w:rPr>
  </w:style>
  <w:style w:type="character" w:styleId="Textodelmarcadordeposicin">
    <w:name w:val="Placeholder Text"/>
    <w:uiPriority w:val="99"/>
    <w:semiHidden/>
    <w:rsid w:val="00E53AFF"/>
    <w:rPr>
      <w:color w:val="808080"/>
    </w:rPr>
  </w:style>
  <w:style w:type="paragraph" w:customStyle="1" w:styleId="Textoennegrita1">
    <w:name w:val="Texto en negrita1"/>
    <w:basedOn w:val="Normal"/>
    <w:uiPriority w:val="3"/>
    <w:qFormat/>
    <w:rsid w:val="00110174"/>
    <w:rPr>
      <w:b/>
      <w:bCs/>
      <w:color w:val="000000" w:themeColor="text1"/>
    </w:rPr>
  </w:style>
  <w:style w:type="paragraph" w:customStyle="1" w:styleId="Textoennegritaazul">
    <w:name w:val="Texto en negrita azul"/>
    <w:basedOn w:val="Normal"/>
    <w:uiPriority w:val="5"/>
    <w:qFormat/>
    <w:rsid w:val="00110174"/>
    <w:rPr>
      <w:b/>
      <w:bCs/>
      <w:color w:val="1F497D" w:themeColor="text2"/>
    </w:rPr>
  </w:style>
  <w:style w:type="paragraph" w:customStyle="1" w:styleId="Notas">
    <w:name w:val="Notas"/>
    <w:basedOn w:val="Textoazul"/>
    <w:uiPriority w:val="7"/>
    <w:semiHidden/>
    <w:qFormat/>
    <w:rsid w:val="001A199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1"/>
    <w:rsid w:val="005B6D63"/>
    <w:rPr>
      <w:rFonts w:asciiTheme="minorHAnsi" w:hAnsiTheme="minorHAnsi"/>
      <w:b/>
      <w:color w:val="FFFFFF" w:themeColor="background1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5804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Alinearaladerecha">
    <w:name w:val="Alinear a la derecha"/>
    <w:basedOn w:val="Normal"/>
    <w:uiPriority w:val="12"/>
    <w:semiHidden/>
    <w:qFormat/>
    <w:rsid w:val="00554839"/>
    <w:pPr>
      <w:spacing w:after="40"/>
      <w:jc w:val="right"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styleId="Textoennegrita">
    <w:name w:val="Strong"/>
    <w:basedOn w:val="Fuentedeprrafopredeter"/>
    <w:uiPriority w:val="12"/>
    <w:qFormat/>
    <w:rsid w:val="008F184C"/>
    <w:rPr>
      <w:b w:val="0"/>
      <w:bCs/>
      <w:caps w:val="0"/>
      <w:smallCaps w:val="0"/>
      <w:color w:val="auto"/>
    </w:rPr>
  </w:style>
  <w:style w:type="paragraph" w:customStyle="1" w:styleId="Informacindecontacto">
    <w:name w:val="Información de contacto"/>
    <w:basedOn w:val="Normal"/>
    <w:uiPriority w:val="11"/>
    <w:qFormat/>
    <w:rsid w:val="008F184C"/>
    <w:pPr>
      <w:contextualSpacing/>
      <w:jc w:val="center"/>
    </w:pPr>
    <w:rPr>
      <w:rFonts w:eastAsiaTheme="minorEastAsia" w:cstheme="minorBidi"/>
      <w:color w:val="1F497D" w:themeColor="text2"/>
      <w:szCs w:val="22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7B7"/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table" w:styleId="Tablasutil2">
    <w:name w:val="Table Subtle 2"/>
    <w:basedOn w:val="Tablanormal"/>
    <w:uiPriority w:val="99"/>
    <w:rsid w:val="00554839"/>
    <w:pPr>
      <w:spacing w:before="40" w:after="40" w:line="27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554839"/>
    <w:rPr>
      <w:rFonts w:asciiTheme="majorHAnsi" w:eastAsiaTheme="majorEastAsia" w:hAnsiTheme="majorHAnsi" w:cstheme="majorBidi"/>
      <w:i/>
      <w:iCs/>
      <w:color w:val="DAD08B" w:themeColor="accent1" w:themeShade="BF"/>
      <w:sz w:val="22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554839"/>
    <w:rPr>
      <w:rFonts w:asciiTheme="majorHAnsi" w:eastAsiaTheme="majorEastAsia" w:hAnsiTheme="majorHAnsi" w:cstheme="majorBidi"/>
      <w:color w:val="DAD08B" w:themeColor="accent1" w:themeShade="BF"/>
      <w:sz w:val="22"/>
      <w:szCs w:val="24"/>
    </w:rPr>
  </w:style>
  <w:style w:type="paragraph" w:styleId="Cierre">
    <w:name w:val="Closing"/>
    <w:basedOn w:val="Normal"/>
    <w:link w:val="CierreCar"/>
    <w:uiPriority w:val="14"/>
    <w:semiHidden/>
    <w:qFormat/>
    <w:rsid w:val="00554839"/>
    <w:pPr>
      <w:spacing w:before="200" w:after="40" w:line="276" w:lineRule="auto"/>
      <w:contextualSpacing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customStyle="1" w:styleId="CierreCar">
    <w:name w:val="Cierre Car"/>
    <w:basedOn w:val="Fuentedeprrafopredeter"/>
    <w:link w:val="Cierre"/>
    <w:uiPriority w:val="14"/>
    <w:semiHidden/>
    <w:rsid w:val="00C827B7"/>
    <w:rPr>
      <w:rFonts w:asciiTheme="minorHAnsi" w:eastAsiaTheme="minorEastAsia" w:hAnsiTheme="minorHAnsi" w:cstheme="minorBidi"/>
      <w:color w:val="404040" w:themeColor="text1" w:themeTint="BF"/>
      <w:szCs w:val="22"/>
      <w:lang w:eastAsia="ja-JP"/>
    </w:rPr>
  </w:style>
  <w:style w:type="character" w:styleId="nfasis">
    <w:name w:val="Emphasis"/>
    <w:basedOn w:val="Fuentedeprrafopredeter"/>
    <w:uiPriority w:val="13"/>
    <w:semiHidden/>
    <w:qFormat/>
    <w:rsid w:val="004036A1"/>
    <w:rPr>
      <w:b/>
      <w:iCs/>
      <w:color w:val="DAD08B" w:themeColor="accent1" w:themeShade="BF"/>
    </w:rPr>
  </w:style>
  <w:style w:type="paragraph" w:customStyle="1" w:styleId="Instrucciones">
    <w:name w:val="Instrucciones"/>
    <w:basedOn w:val="Normal"/>
    <w:uiPriority w:val="8"/>
    <w:semiHidden/>
    <w:qFormat/>
    <w:rsid w:val="00BA4440"/>
    <w:pPr>
      <w:spacing w:before="240" w:line="264" w:lineRule="auto"/>
      <w:contextualSpacing/>
    </w:pPr>
    <w:rPr>
      <w:rFonts w:eastAsiaTheme="minorEastAsia" w:cstheme="minorBidi"/>
      <w:color w:val="auto"/>
      <w:spacing w:val="4"/>
      <w:szCs w:val="18"/>
      <w:lang w:eastAsia="ja-JP"/>
    </w:rPr>
  </w:style>
  <w:style w:type="character" w:customStyle="1" w:styleId="Textoblanco">
    <w:name w:val="Texto blanco"/>
    <w:basedOn w:val="Fuentedeprrafopredeter"/>
    <w:semiHidden/>
    <w:rsid w:val="00110174"/>
    <w:rPr>
      <w:b/>
      <w:bCs/>
      <w:color w:val="FFFFFF" w:themeColor="background1"/>
    </w:rPr>
  </w:style>
  <w:style w:type="character" w:styleId="Hipervnculo">
    <w:name w:val="Hyperlink"/>
    <w:basedOn w:val="Fuentedeprrafopredeter"/>
    <w:uiPriority w:val="99"/>
    <w:unhideWhenUsed/>
    <w:rsid w:val="00973F39"/>
    <w:rPr>
      <w:color w:val="06BBFF"/>
      <w:u w:val="non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747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%20Valladares\AppData\Roaming\Microsoft\Templates\Factura%20est&#225;ndar%20con%20Microsoft%20Invoic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405F890A4346AE88768F2A5653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E387C-6DD5-4681-A0BF-30F14E0CECE2}"/>
      </w:docPartPr>
      <w:docPartBody>
        <w:p w:rsidR="003D468C" w:rsidRDefault="00C00565">
          <w:pPr>
            <w:pStyle w:val="D5405F890A4346AE88768F2A56534EF8"/>
          </w:pPr>
          <w:r w:rsidRPr="000967EC">
            <w:rPr>
              <w:lang w:bidi="es-ES"/>
            </w:rPr>
            <w:t>Factura</w:t>
          </w:r>
        </w:p>
      </w:docPartBody>
    </w:docPart>
    <w:docPart>
      <w:docPartPr>
        <w:name w:val="E2BF0F4388C54BD0ADCC9E02250CE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9A0E6-D583-433C-BC50-BDA96F165302}"/>
      </w:docPartPr>
      <w:docPartBody>
        <w:p w:rsidR="003D468C" w:rsidRDefault="00C00565">
          <w:pPr>
            <w:pStyle w:val="E2BF0F4388C54BD0ADCC9E02250CE44B"/>
          </w:pPr>
          <w:r w:rsidRPr="000967EC">
            <w:rPr>
              <w:lang w:bidi="es-ES"/>
            </w:rPr>
            <w:t>FACTURA N.º</w:t>
          </w:r>
        </w:p>
      </w:docPartBody>
    </w:docPart>
    <w:docPart>
      <w:docPartPr>
        <w:name w:val="939D6E9A6A644341A5BAD04948BD8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4B1AB-C494-4032-9C39-0C961224E997}"/>
      </w:docPartPr>
      <w:docPartBody>
        <w:p w:rsidR="003D468C" w:rsidRDefault="00C00565">
          <w:pPr>
            <w:pStyle w:val="939D6E9A6A644341A5BAD04948BD87B9"/>
          </w:pPr>
          <w:r w:rsidRPr="000967EC">
            <w:rPr>
              <w:lang w:bidi="es-ES"/>
            </w:rPr>
            <w:t>FECHA</w:t>
          </w:r>
        </w:p>
      </w:docPartBody>
    </w:docPart>
    <w:docPart>
      <w:docPartPr>
        <w:name w:val="63C9FDD91D004F7F965FB826CFEBA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F436-AD03-4C4C-AF6D-32BEE34A0E7E}"/>
      </w:docPartPr>
      <w:docPartBody>
        <w:p w:rsidR="003D468C" w:rsidRDefault="00C00565">
          <w:pPr>
            <w:pStyle w:val="63C9FDD91D004F7F965FB826CFEBAFEC"/>
          </w:pPr>
          <w:r w:rsidRPr="000967EC">
            <w:rPr>
              <w:lang w:bidi="es-ES"/>
            </w:rPr>
            <w:t>PARA</w:t>
          </w:r>
        </w:p>
      </w:docPartBody>
    </w:docPart>
    <w:docPart>
      <w:docPartPr>
        <w:name w:val="BD23E4D6895B476CA3302874A8A0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F839-6B82-419A-A4D7-7DF231EBFC0B}"/>
      </w:docPartPr>
      <w:docPartBody>
        <w:p w:rsidR="003D468C" w:rsidRDefault="00C00565">
          <w:pPr>
            <w:pStyle w:val="BD23E4D6895B476CA3302874A8A0AE91"/>
          </w:pPr>
          <w:r w:rsidRPr="000967EC">
            <w:rPr>
              <w:lang w:bidi="es-ES"/>
            </w:rPr>
            <w:t>TOTAL</w:t>
          </w:r>
        </w:p>
      </w:docPartBody>
    </w:docPart>
    <w:docPart>
      <w:docPartPr>
        <w:name w:val="4BDCF91CE8D543799F28EDE08FA77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C98E7-8EA2-41A4-A8FD-B8927E3EB7A8}"/>
      </w:docPartPr>
      <w:docPartBody>
        <w:p w:rsidR="003D468C" w:rsidRDefault="00C00565">
          <w:pPr>
            <w:pStyle w:val="4BDCF91CE8D543799F28EDE08FA77692"/>
          </w:pPr>
          <w:r w:rsidRPr="000967EC">
            <w:rPr>
              <w:lang w:bidi="es-ES"/>
            </w:rPr>
            <w:t>Gracias por su confianza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8C"/>
    <w:rsid w:val="003009FA"/>
    <w:rsid w:val="003D468C"/>
    <w:rsid w:val="004A7F81"/>
    <w:rsid w:val="00787F95"/>
    <w:rsid w:val="00BC7F62"/>
    <w:rsid w:val="00C00565"/>
    <w:rsid w:val="00CC78BE"/>
    <w:rsid w:val="00D47397"/>
    <w:rsid w:val="00F0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405F890A4346AE88768F2A56534EF8">
    <w:name w:val="D5405F890A4346AE88768F2A56534EF8"/>
  </w:style>
  <w:style w:type="paragraph" w:customStyle="1" w:styleId="E2BF0F4388C54BD0ADCC9E02250CE44B">
    <w:name w:val="E2BF0F4388C54BD0ADCC9E02250CE44B"/>
  </w:style>
  <w:style w:type="character" w:styleId="Textoennegrita">
    <w:name w:val="Strong"/>
    <w:basedOn w:val="Fuentedeprrafopredeter"/>
    <w:uiPriority w:val="12"/>
    <w:qFormat/>
    <w:rPr>
      <w:b w:val="0"/>
      <w:bCs/>
      <w:caps w:val="0"/>
      <w:smallCaps w:val="0"/>
      <w:color w:val="auto"/>
    </w:rPr>
  </w:style>
  <w:style w:type="paragraph" w:customStyle="1" w:styleId="939D6E9A6A644341A5BAD04948BD87B9">
    <w:name w:val="939D6E9A6A644341A5BAD04948BD87B9"/>
  </w:style>
  <w:style w:type="paragraph" w:customStyle="1" w:styleId="63C9FDD91D004F7F965FB826CFEBAFEC">
    <w:name w:val="63C9FDD91D004F7F965FB826CFEBAFEC"/>
  </w:style>
  <w:style w:type="paragraph" w:customStyle="1" w:styleId="BD23E4D6895B476CA3302874A8A0AE91">
    <w:name w:val="BD23E4D6895B476CA3302874A8A0AE91"/>
  </w:style>
  <w:style w:type="paragraph" w:customStyle="1" w:styleId="4BDCF91CE8D543799F28EDE08FA77692">
    <w:name w:val="4BDCF91CE8D543799F28EDE08FA776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474766b-d5cc-4b35-9902-fd791f814d7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0E666844ABE4C94A7895226468EAF" ma:contentTypeVersion="9" ma:contentTypeDescription="Create a new document." ma:contentTypeScope="" ma:versionID="a7cf0180294ceaef32c85d6e21f54d27">
  <xsd:schema xmlns:xsd="http://www.w3.org/2001/XMLSchema" xmlns:xs="http://www.w3.org/2001/XMLSchema" xmlns:p="http://schemas.microsoft.com/office/2006/metadata/properties" xmlns:ns3="d474766b-d5cc-4b35-9902-fd791f814d71" xmlns:ns4="25d0e8df-2b8e-4bcf-a56a-3bf6700b5488" targetNamespace="http://schemas.microsoft.com/office/2006/metadata/properties" ma:root="true" ma:fieldsID="350c56317a1a8f4ad695c9af7e859541" ns3:_="" ns4:_="">
    <xsd:import namespace="d474766b-d5cc-4b35-9902-fd791f814d71"/>
    <xsd:import namespace="25d0e8df-2b8e-4bcf-a56a-3bf6700b5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766b-d5cc-4b35-9902-fd791f814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0e8df-2b8e-4bcf-a56a-3bf6700b5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274C2B-CA96-46EA-BECF-4FA8EDA190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51FDAE-CC32-4097-90F8-F681C7DCDC17}">
  <ds:schemaRefs>
    <ds:schemaRef ds:uri="http://schemas.microsoft.com/office/2006/metadata/properties"/>
    <ds:schemaRef ds:uri="http://schemas.microsoft.com/office/infopath/2007/PartnerControls"/>
    <ds:schemaRef ds:uri="d474766b-d5cc-4b35-9902-fd791f814d71"/>
  </ds:schemaRefs>
</ds:datastoreItem>
</file>

<file path=customXml/itemProps3.xml><?xml version="1.0" encoding="utf-8"?>
<ds:datastoreItem xmlns:ds="http://schemas.openxmlformats.org/officeDocument/2006/customXml" ds:itemID="{13901517-A1DF-41BF-8DC4-53F7C231E9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8D02FB-DA97-4F1F-BF54-FB2C59D7C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766b-d5cc-4b35-9902-fd791f814d71"/>
    <ds:schemaRef ds:uri="25d0e8df-2b8e-4bcf-a56a-3bf6700b5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 estándar con Microsoft Invoicing</Template>
  <TotalTime>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2022-04-22T22:41:00Z</dcterms:created>
  <dcterms:modified xsi:type="dcterms:W3CDTF">2022-04-28T19:36:00Z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0x0101006160E666844ABE4C94A7895226468EAF</vt:lpwstr>
  </property>
</Properties>
</file>